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CABAE" w14:textId="77777777" w:rsidR="00640D07" w:rsidRDefault="0053683D">
      <w:pPr>
        <w:pStyle w:val="Heading1"/>
      </w:pPr>
      <w:r>
        <w:t>Capstone Project Proposal</w:t>
      </w:r>
    </w:p>
    <w:p w14:paraId="668324B3" w14:textId="77777777" w:rsidR="00640D07" w:rsidRDefault="0053683D">
      <w:pPr>
        <w:pStyle w:val="Heading2"/>
      </w:pPr>
      <w:r>
        <w:t>Problem to Solve</w:t>
      </w:r>
    </w:p>
    <w:p w14:paraId="5023D5D8" w14:textId="1284DCD0" w:rsidR="00640D07" w:rsidRDefault="009267CE">
      <w:pPr>
        <w:pStyle w:val="BlockText"/>
      </w:pPr>
      <w:r>
        <w:t>Develop an algorithm or other tool to match people with best fit for dog breeds in the AKC (American Kennel Club).</w:t>
      </w:r>
    </w:p>
    <w:p w14:paraId="09CFB21D" w14:textId="414836A4" w:rsidR="0053683D" w:rsidRDefault="0053683D" w:rsidP="0053683D">
      <w:pPr>
        <w:pStyle w:val="Heading2"/>
      </w:pPr>
      <w:r>
        <w:t xml:space="preserve">I am the client. </w:t>
      </w:r>
      <w:r w:rsidR="009267CE">
        <w:t>I want to develop an analytical approach to matching people to best fit dog breeds.</w:t>
      </w:r>
    </w:p>
    <w:p w14:paraId="7FF0B290" w14:textId="11B776DA" w:rsidR="0053683D" w:rsidRDefault="009267CE" w:rsidP="0053683D">
      <w:pPr>
        <w:pStyle w:val="BlockText"/>
      </w:pPr>
      <w:r>
        <w:t>I have tried multiple tests and quizzes to identify a dog breed that fits my personality and wants, but they have not asked for all of the characteristics that I would want to match my needs with a dog breed.</w:t>
      </w:r>
    </w:p>
    <w:p w14:paraId="4FFF28B6" w14:textId="77777777" w:rsidR="006B5DDD" w:rsidRDefault="006B5DDD" w:rsidP="006B5DDD">
      <w:pPr>
        <w:pStyle w:val="Heading2"/>
      </w:pPr>
      <w:r>
        <w:lastRenderedPageBreak/>
        <w:t xml:space="preserve">Data for this Project </w:t>
      </w:r>
    </w:p>
    <w:p w14:paraId="0AC9A543" w14:textId="110CA0C8" w:rsidR="00640D07" w:rsidRDefault="006B5DDD" w:rsidP="006B5DDD">
      <w:pPr>
        <w:rPr>
          <w:sz w:val="28"/>
          <w:szCs w:val="28"/>
        </w:rPr>
      </w:pPr>
      <w:r w:rsidRPr="00442F2D">
        <w:rPr>
          <w:sz w:val="28"/>
          <w:szCs w:val="28"/>
        </w:rPr>
        <w:t xml:space="preserve">I </w:t>
      </w:r>
      <w:r w:rsidR="009267CE">
        <w:rPr>
          <w:sz w:val="28"/>
          <w:szCs w:val="28"/>
        </w:rPr>
        <w:t>started with three Excel files that contained AKC dog breeds with their height and weights, a list of the breeds with an intelligence rating from a famous experiment widely used among dog professionals and a list that contained brief descriptions of the personalities or temperament of dog breeds. I reviewed the current AKC dog breed information and added the newly accepted breeds then went to various breed-related websites to complete the information. I also identified the countries of origin of all dog breeds, added grooming requirements and life spans for all breeds.</w:t>
      </w:r>
    </w:p>
    <w:p w14:paraId="74D5B854" w14:textId="77777777" w:rsidR="00442F2D" w:rsidRPr="00442F2D" w:rsidRDefault="00442F2D" w:rsidP="006B5DDD">
      <w:pPr>
        <w:rPr>
          <w:sz w:val="28"/>
          <w:szCs w:val="28"/>
        </w:rPr>
      </w:pPr>
    </w:p>
    <w:p w14:paraId="460D692C" w14:textId="77777777" w:rsidR="00623F2E" w:rsidRDefault="00623F2E" w:rsidP="00623F2E">
      <w:pPr>
        <w:pStyle w:val="Heading2"/>
      </w:pPr>
      <w:r>
        <w:t xml:space="preserve">Approach to Solve Problem </w:t>
      </w:r>
    </w:p>
    <w:p w14:paraId="0B88A42A" w14:textId="0CAE1D63" w:rsidR="00623F2E" w:rsidRDefault="00623F2E" w:rsidP="00623F2E">
      <w:pPr>
        <w:rPr>
          <w:sz w:val="28"/>
          <w:szCs w:val="28"/>
        </w:rPr>
      </w:pPr>
      <w:r w:rsidRPr="00442F2D">
        <w:rPr>
          <w:sz w:val="28"/>
          <w:szCs w:val="28"/>
        </w:rPr>
        <w:t xml:space="preserve">I plan </w:t>
      </w:r>
      <w:r w:rsidR="00F336F5">
        <w:rPr>
          <w:sz w:val="28"/>
          <w:szCs w:val="28"/>
        </w:rPr>
        <w:t>to continue to research breed data until I find enough information for a thorough usable algorithm to offer multiple breed matches to personalities. I anticipate needing to create groups from the details as well as creating priorities for selection.</w:t>
      </w:r>
    </w:p>
    <w:p w14:paraId="140E974F" w14:textId="77777777" w:rsidR="00442F2D" w:rsidRPr="00442F2D" w:rsidRDefault="00442F2D" w:rsidP="00623F2E">
      <w:pPr>
        <w:rPr>
          <w:sz w:val="28"/>
          <w:szCs w:val="28"/>
        </w:rPr>
      </w:pPr>
    </w:p>
    <w:p w14:paraId="0ECF6015" w14:textId="77777777" w:rsidR="00623F2E" w:rsidRDefault="00623F2E" w:rsidP="00623F2E">
      <w:pPr>
        <w:pStyle w:val="Heading2"/>
      </w:pPr>
      <w:r>
        <w:t xml:space="preserve">Deliverables </w:t>
      </w:r>
    </w:p>
    <w:p w14:paraId="44A5C9D0" w14:textId="5AEE4C38" w:rsidR="00623F2E" w:rsidRPr="00442F2D" w:rsidRDefault="00F336F5" w:rsidP="00623F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Usable, clean data sets.</w:t>
      </w:r>
    </w:p>
    <w:p w14:paraId="273C15A5" w14:textId="77777777" w:rsidR="00442F2D" w:rsidRPr="00442F2D" w:rsidRDefault="00442F2D" w:rsidP="00623F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42F2D">
        <w:rPr>
          <w:sz w:val="28"/>
          <w:szCs w:val="28"/>
        </w:rPr>
        <w:t>Code used in project.</w:t>
      </w:r>
    </w:p>
    <w:p w14:paraId="47170FB1" w14:textId="77777777" w:rsidR="00442F2D" w:rsidRPr="00442F2D" w:rsidRDefault="00442F2D" w:rsidP="00623F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42F2D">
        <w:rPr>
          <w:sz w:val="28"/>
          <w:szCs w:val="28"/>
        </w:rPr>
        <w:t>Presentation with visual information.</w:t>
      </w:r>
    </w:p>
    <w:p w14:paraId="5AC1CE58" w14:textId="02EEEC8B" w:rsidR="00640D07" w:rsidRPr="00442F2D" w:rsidRDefault="00442F2D" w:rsidP="00442F2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F2D">
        <w:rPr>
          <w:sz w:val="28"/>
          <w:szCs w:val="28"/>
        </w:rPr>
        <w:t>Summary / Report of project</w:t>
      </w:r>
      <w:r w:rsidR="00F336F5">
        <w:rPr>
          <w:sz w:val="28"/>
          <w:szCs w:val="28"/>
        </w:rPr>
        <w:t>.</w:t>
      </w:r>
      <w:bookmarkStart w:id="0" w:name="_GoBack"/>
      <w:bookmarkEnd w:id="0"/>
    </w:p>
    <w:sectPr w:rsidR="00640D07" w:rsidRPr="00442F2D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64F8D" w14:textId="77777777" w:rsidR="00F61437" w:rsidRDefault="00F61437">
      <w:pPr>
        <w:spacing w:after="0" w:line="240" w:lineRule="auto"/>
      </w:pPr>
      <w:r>
        <w:separator/>
      </w:r>
    </w:p>
  </w:endnote>
  <w:endnote w:type="continuationSeparator" w:id="0">
    <w:p w14:paraId="45BF08E7" w14:textId="77777777" w:rsidR="00F61437" w:rsidRDefault="00F6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669DC863" w14:textId="77777777" w:rsidR="00640D07" w:rsidRDefault="00B963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6F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F58B4" w14:textId="77777777" w:rsidR="00F61437" w:rsidRDefault="00F61437">
      <w:pPr>
        <w:spacing w:after="0" w:line="240" w:lineRule="auto"/>
      </w:pPr>
      <w:r>
        <w:separator/>
      </w:r>
    </w:p>
  </w:footnote>
  <w:footnote w:type="continuationSeparator" w:id="0">
    <w:p w14:paraId="53CCE585" w14:textId="77777777" w:rsidR="00F61437" w:rsidRDefault="00F6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B83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367C2"/>
    <w:multiLevelType w:val="hybridMultilevel"/>
    <w:tmpl w:val="8B6C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A"/>
    <w:rsid w:val="001C3B5A"/>
    <w:rsid w:val="00442F2D"/>
    <w:rsid w:val="0053683D"/>
    <w:rsid w:val="00623F2E"/>
    <w:rsid w:val="00640D07"/>
    <w:rsid w:val="006B5DDD"/>
    <w:rsid w:val="009267CE"/>
    <w:rsid w:val="00B9631A"/>
    <w:rsid w:val="00F336F5"/>
    <w:rsid w:val="00F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2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C3C43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C3C43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90C226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86A2AF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C3C43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90C226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86A2AF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90C226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C3C43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90C226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C3C43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86A2AF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90C226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86A2AF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90C226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0C226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C3C4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C3C4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90C226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90C226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C3C43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B515A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62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ahalsell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49</TotalTime>
  <Pages>2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halsell</dc:creator>
  <cp:keywords/>
  <dc:description/>
  <cp:lastModifiedBy>carla halsell</cp:lastModifiedBy>
  <cp:revision>2</cp:revision>
  <dcterms:created xsi:type="dcterms:W3CDTF">2017-08-16T16:39:00Z</dcterms:created>
  <dcterms:modified xsi:type="dcterms:W3CDTF">2017-10-11T20:25:00Z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